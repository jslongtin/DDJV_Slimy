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Pr="00117C4A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4 couches d’affichage toutes utilisées</w:t>
            </w:r>
          </w:p>
          <w:p w14:paraId="620E0270" w14:textId="77777777" w:rsidR="007167A2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masques tous utilisés</w:t>
            </w:r>
          </w:p>
          <w:p w14:paraId="4E80654B" w14:textId="77777777" w:rsidR="007167A2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 xml:space="preserve">4 </w:t>
            </w:r>
            <w:proofErr w:type="spellStart"/>
            <w:r w:rsidRPr="0094167D">
              <w:rPr>
                <w:i/>
                <w:iCs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Terminer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Titre</w:t>
            </w:r>
          </w:p>
          <w:p w14:paraId="7F5D5ED8" w14:textId="31F8CEC6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Sous-titre différent</w:t>
            </w:r>
          </w:p>
          <w:p w14:paraId="4716CE8F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Bouton démarrer</w:t>
            </w:r>
          </w:p>
          <w:p w14:paraId="50FF21C2" w14:textId="570687D5" w:rsidR="007167A2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</w:pPr>
            <w:r>
              <w:t>Fon au noir sortie</w:t>
            </w:r>
          </w:p>
          <w:p w14:paraId="5F65F5A9" w14:textId="57C356BB" w:rsidR="007167A2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</w:pPr>
            <w:r>
              <w:t>Fondu entrée</w:t>
            </w:r>
          </w:p>
          <w:p w14:paraId="7BE3276F" w14:textId="77777777" w:rsidR="007167A2" w:rsidRDefault="007167A2" w:rsidP="007167A2">
            <w:pPr>
              <w:pStyle w:val="Paragraphedeliste"/>
              <w:spacing w:after="160" w:line="259" w:lineRule="auto"/>
            </w:pPr>
          </w:p>
          <w:p w14:paraId="476AFEAE" w14:textId="231E606D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Bouton quitter</w:t>
            </w:r>
          </w:p>
          <w:p w14:paraId="6EB93B4A" w14:textId="77777777" w:rsid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1 effet de particule (continu)</w:t>
            </w:r>
          </w:p>
          <w:p w14:paraId="53247D2B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1 arrière-plan</w:t>
            </w:r>
          </w:p>
          <w:p w14:paraId="39E2BB0E" w14:textId="77777777" w:rsidR="007167A2" w:rsidRPr="00117C4A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trike/>
              </w:rPr>
            </w:pPr>
            <w:r w:rsidRPr="00117C4A">
              <w:rPr>
                <w:strike/>
              </w:rPr>
              <w:t>2 images (animées ou non)</w:t>
            </w:r>
          </w:p>
          <w:p w14:paraId="59D5D241" w14:textId="5D28B61E" w:rsidR="001523EB" w:rsidRP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672CA8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6 objets de jeu</w:t>
            </w:r>
          </w:p>
          <w:p w14:paraId="7E4AD817" w14:textId="75E98798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1 contrôleur - point flottant</w:t>
            </w:r>
          </w:p>
          <w:p w14:paraId="1850E70A" w14:textId="4D1E6500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1 contrôleur - booléen</w:t>
            </w:r>
          </w:p>
          <w:p w14:paraId="70EC71C0" w14:textId="6C0B4FD7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Maximum 4 images statiques</w:t>
            </w:r>
          </w:p>
          <w:p w14:paraId="6B44FA07" w14:textId="77777777" w:rsidR="00402E9E" w:rsidRDefault="00402E9E" w:rsidP="00402E9E">
            <w:pPr>
              <w:pStyle w:val="Paragraphedeliste"/>
              <w:spacing w:after="160" w:line="259" w:lineRule="auto"/>
            </w:pPr>
          </w:p>
          <w:p w14:paraId="374BD94A" w14:textId="68D5C073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(explosions)</w:t>
            </w:r>
          </w:p>
          <w:p w14:paraId="73DBCF03" w14:textId="5454E2AE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Code</w:t>
            </w:r>
          </w:p>
          <w:p w14:paraId="52A18BD7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effets de particules (continu)</w:t>
            </w:r>
          </w:p>
          <w:p w14:paraId="1A7EAAB9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indicateur dans une interface</w:t>
            </w:r>
          </w:p>
          <w:p w14:paraId="5D5B6934" w14:textId="4383C82A" w:rsidR="00402E9E" w:rsidRPr="00F973AA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queue (</w:t>
            </w:r>
            <w:r w:rsidRPr="00D66E4E">
              <w:rPr>
                <w:i/>
                <w:iCs/>
              </w:rPr>
              <w:t>motion trail</w:t>
            </w:r>
            <w:r>
              <w:t>) 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4 objets de jeu qui sont bougé par code</w:t>
            </w:r>
          </w:p>
          <w:p w14:paraId="3B295F3A" w14:textId="4C6FB606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objet poussé</w:t>
            </w:r>
          </w:p>
          <w:p w14:paraId="5E42385A" w14:textId="32882C26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Paragraphedeliste"/>
              <w:spacing w:after="160" w:line="259" w:lineRule="auto"/>
            </w:pPr>
          </w:p>
          <w:p w14:paraId="06063656" w14:textId="2EDF86E1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 xml:space="preserve">2 </w:t>
            </w:r>
            <w:r w:rsidRPr="003666C4">
              <w:rPr>
                <w:i/>
                <w:iCs/>
              </w:rPr>
              <w:t>OnCollisionEnter2</w:t>
            </w:r>
            <w:r>
              <w:rPr>
                <w:i/>
                <w:iCs/>
              </w:rPr>
              <w:t>D</w:t>
            </w:r>
          </w:p>
          <w:p w14:paraId="375F4787" w14:textId="3FBB7FAC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r>
              <w:t>1 filtrer masques</w:t>
            </w:r>
          </w:p>
          <w:p w14:paraId="5D47C80E" w14:textId="32A89AF0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 xml:space="preserve">1 </w:t>
            </w:r>
            <w:r w:rsidRPr="002918F9">
              <w:rPr>
                <w:i/>
                <w:iCs/>
              </w:rPr>
              <w:t>OnTriggerEnter2D</w:t>
            </w:r>
          </w:p>
          <w:p w14:paraId="0A338DEE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lastRenderedPageBreak/>
              <w:t xml:space="preserve">1 rayon </w:t>
            </w:r>
          </w:p>
          <w:p w14:paraId="25D29BE7" w14:textId="76D8A997" w:rsidR="00402E9E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</w:pPr>
            <w:proofErr w:type="gramStart"/>
            <w:r>
              <w:t>réponse</w:t>
            </w:r>
            <w:proofErr w:type="gramEnd"/>
            <w:r>
              <w:t xml:space="preserve"> au touché</w:t>
            </w:r>
          </w:p>
          <w:p w14:paraId="148A7CDE" w14:textId="77777777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évènements</w:t>
            </w:r>
          </w:p>
          <w:p w14:paraId="0EED9DF1" w14:textId="010E52CC" w:rsidR="007167A2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>
              <w:t>2 tuilages uniques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Nom du/des créateur(s)</w:t>
            </w:r>
          </w:p>
          <w:p w14:paraId="134D323D" w14:textId="77777777" w:rsidR="00402E9E" w:rsidRPr="00127B4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2 images (animées ou non) différentes du menu</w:t>
            </w:r>
          </w:p>
          <w:p w14:paraId="138D1712" w14:textId="70D477FD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1 séquence animée avec une coroutine </w:t>
            </w:r>
            <w:r w:rsidR="00784B68">
              <w:t>diff</w:t>
            </w:r>
            <w:r>
              <w:t xml:space="preserve"> du menu</w:t>
            </w:r>
          </w:p>
          <w:p w14:paraId="7FD930AD" w14:textId="2E679800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A8ED" w14:textId="77777777" w:rsidR="00045F52" w:rsidRDefault="00045F52">
      <w:r>
        <w:separator/>
      </w:r>
    </w:p>
  </w:endnote>
  <w:endnote w:type="continuationSeparator" w:id="0">
    <w:p w14:paraId="571A23B4" w14:textId="77777777" w:rsidR="00045F52" w:rsidRDefault="0004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1EE4" w14:textId="77777777" w:rsidR="00045F52" w:rsidRDefault="00045F52">
      <w:r>
        <w:separator/>
      </w:r>
    </w:p>
  </w:footnote>
  <w:footnote w:type="continuationSeparator" w:id="0">
    <w:p w14:paraId="44F85E02" w14:textId="77777777" w:rsidR="00045F52" w:rsidRDefault="00045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5F5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17C4A"/>
    <w:rsid w:val="00120336"/>
    <w:rsid w:val="00130257"/>
    <w:rsid w:val="00135169"/>
    <w:rsid w:val="00141F19"/>
    <w:rsid w:val="00145855"/>
    <w:rsid w:val="0014752C"/>
    <w:rsid w:val="001523EB"/>
    <w:rsid w:val="00152CEB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FA1"/>
    <w:rsid w:val="00442C0F"/>
    <w:rsid w:val="004442BC"/>
    <w:rsid w:val="004458CC"/>
    <w:rsid w:val="0044745E"/>
    <w:rsid w:val="00457707"/>
    <w:rsid w:val="0046375C"/>
    <w:rsid w:val="0047660A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7FD8"/>
    <w:rsid w:val="00640787"/>
    <w:rsid w:val="00653926"/>
    <w:rsid w:val="00655282"/>
    <w:rsid w:val="006560B0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67A2"/>
    <w:rsid w:val="00733303"/>
    <w:rsid w:val="007409C7"/>
    <w:rsid w:val="007443DF"/>
    <w:rsid w:val="007530D0"/>
    <w:rsid w:val="00756DCF"/>
    <w:rsid w:val="0076111A"/>
    <w:rsid w:val="00784B68"/>
    <w:rsid w:val="007A0DCC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8655F"/>
    <w:rsid w:val="00895251"/>
    <w:rsid w:val="008A5242"/>
    <w:rsid w:val="008A732B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B2D"/>
    <w:rsid w:val="00A17D08"/>
    <w:rsid w:val="00A21890"/>
    <w:rsid w:val="00A30DBE"/>
    <w:rsid w:val="00A31B6F"/>
    <w:rsid w:val="00A33BE3"/>
    <w:rsid w:val="00A3527E"/>
    <w:rsid w:val="00A445B9"/>
    <w:rsid w:val="00A503DB"/>
    <w:rsid w:val="00A515E5"/>
    <w:rsid w:val="00A52A04"/>
    <w:rsid w:val="00A6221A"/>
    <w:rsid w:val="00A628D5"/>
    <w:rsid w:val="00AB0FB1"/>
    <w:rsid w:val="00AB2A14"/>
    <w:rsid w:val="00AB2BF8"/>
    <w:rsid w:val="00AB5FB0"/>
    <w:rsid w:val="00AB6084"/>
    <w:rsid w:val="00AC52DA"/>
    <w:rsid w:val="00AC7B4A"/>
    <w:rsid w:val="00AD42BA"/>
    <w:rsid w:val="00AE1B1A"/>
    <w:rsid w:val="00AE3000"/>
    <w:rsid w:val="00AE5114"/>
    <w:rsid w:val="00AF68C1"/>
    <w:rsid w:val="00B02780"/>
    <w:rsid w:val="00B064BF"/>
    <w:rsid w:val="00B11567"/>
    <w:rsid w:val="00B158DB"/>
    <w:rsid w:val="00B269FE"/>
    <w:rsid w:val="00B30E0A"/>
    <w:rsid w:val="00B340BC"/>
    <w:rsid w:val="00B5282A"/>
    <w:rsid w:val="00B552B8"/>
    <w:rsid w:val="00B55902"/>
    <w:rsid w:val="00B6735C"/>
    <w:rsid w:val="00B73891"/>
    <w:rsid w:val="00B772CE"/>
    <w:rsid w:val="00BB10A7"/>
    <w:rsid w:val="00BB2625"/>
    <w:rsid w:val="00BD4084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500C"/>
    <w:rsid w:val="00E06CF4"/>
    <w:rsid w:val="00E07505"/>
    <w:rsid w:val="00E07F9B"/>
    <w:rsid w:val="00E1264D"/>
    <w:rsid w:val="00E13D24"/>
    <w:rsid w:val="00E17F54"/>
    <w:rsid w:val="00E21CFC"/>
    <w:rsid w:val="00E55E53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1435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cvm</dc:creator>
  <cp:keywords/>
  <cp:lastModifiedBy>Longtin Jessika</cp:lastModifiedBy>
  <cp:revision>341</cp:revision>
  <cp:lastPrinted>2016-11-08T01:01:00Z</cp:lastPrinted>
  <dcterms:created xsi:type="dcterms:W3CDTF">2015-10-26T18:22:00Z</dcterms:created>
  <dcterms:modified xsi:type="dcterms:W3CDTF">2023-05-12T18:10:00Z</dcterms:modified>
</cp:coreProperties>
</file>